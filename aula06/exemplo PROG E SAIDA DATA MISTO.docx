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MISTO;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7B4D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RESP;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128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7B4DC6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10FF0" w:rsidRDefault="007B4DC6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*ANÁLISE INTRABLOCO;</w:t>
      </w:r>
      <w:r w:rsidR="00010FF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="00ED59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BLOCO PROG;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 = BLOCO PROG;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PROG/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</w:t>
      </w:r>
      <w:r w:rsidR="00ED59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B4DC6" w:rsidRPr="007B4DC6" w:rsidRDefault="007B4DC6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7B4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*MODELO MISTO COM PROGENIE ALEATÓRIO;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="00ED59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BLOCO PROG;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 = BLOCO;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PROG/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10FF0" w:rsidRDefault="00010FF0" w:rsidP="007B4DC6">
      <w:pPr>
        <w:rPr>
          <w:rFonts w:ascii="SAS Monospace" w:hAnsi="SAS Monospace" w:cs="SAS Monospace"/>
          <w:sz w:val="16"/>
          <w:szCs w:val="16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Pr="007B4DC6" w:rsidRDefault="007B4DC6" w:rsidP="0001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7B4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lastRenderedPageBreak/>
        <w:t>*ANÁLISE INTRABLOCO;</w:t>
      </w:r>
      <w:proofErr w:type="gramStart"/>
      <w:r w:rsidRPr="007B4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proofErr w:type="gramEnd"/>
      <w:r w:rsidR="00010FF0" w:rsidRPr="007B4DC6">
        <w:rPr>
          <w:rFonts w:ascii="SAS Monospace" w:hAnsi="SAS Monospace" w:cs="SAS Monospace"/>
          <w:sz w:val="16"/>
          <w:szCs w:val="16"/>
          <w:lang w:val="pt-BR"/>
        </w:rPr>
        <w:t>Dependent</w:t>
      </w:r>
      <w:proofErr w:type="spellEnd"/>
      <w:r w:rsidR="00010FF0" w:rsidRPr="007B4DC6">
        <w:rPr>
          <w:rFonts w:ascii="SAS Monospace" w:hAnsi="SAS Monospace" w:cs="SAS Monospace"/>
          <w:sz w:val="16"/>
          <w:szCs w:val="16"/>
          <w:lang w:val="pt-BR"/>
        </w:rPr>
        <w:t xml:space="preserve"> </w:t>
      </w:r>
      <w:proofErr w:type="spellStart"/>
      <w:r w:rsidR="00010FF0" w:rsidRPr="007B4DC6">
        <w:rPr>
          <w:rFonts w:ascii="SAS Monospace" w:hAnsi="SAS Monospace" w:cs="SAS Monospace"/>
          <w:sz w:val="16"/>
          <w:szCs w:val="16"/>
          <w:lang w:val="pt-BR"/>
        </w:rPr>
        <w:t>Variable</w:t>
      </w:r>
      <w:proofErr w:type="spellEnd"/>
      <w:r w:rsidR="00010FF0" w:rsidRPr="007B4DC6">
        <w:rPr>
          <w:rFonts w:ascii="SAS Monospace" w:hAnsi="SAS Monospace" w:cs="SAS Monospace"/>
          <w:sz w:val="16"/>
          <w:szCs w:val="16"/>
          <w:lang w:val="pt-BR"/>
        </w:rPr>
        <w:t>: RESP</w:t>
      </w:r>
    </w:p>
    <w:p w:rsidR="00010FF0" w:rsidRPr="007B4DC6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B4DC6">
        <w:rPr>
          <w:rFonts w:ascii="SAS Monospace" w:hAnsi="SAS Monospace" w:cs="SAS Monospace"/>
          <w:sz w:val="16"/>
          <w:szCs w:val="16"/>
          <w:lang w:val="pt-BR"/>
        </w:rPr>
        <w:t xml:space="preserve">                                              </w:t>
      </w:r>
      <w:r>
        <w:rPr>
          <w:rFonts w:ascii="SAS Monospace" w:hAnsi="SAS Monospace" w:cs="SAS Monospace"/>
          <w:sz w:val="16"/>
          <w:szCs w:val="16"/>
        </w:rPr>
        <w:t>Sum of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Source                      DF         Squares     Mean Square    F Value    Pr&gt; F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Model                       12      9306.20000       775.51667      21.20    &lt;.0001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Error                       27       987.57500        36.57685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Corrected Total             39     10293.77500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R-Square     </w:t>
      </w:r>
      <w:proofErr w:type="spellStart"/>
      <w:r>
        <w:rPr>
          <w:rFonts w:ascii="SAS Monospace" w:hAnsi="SAS Monospace" w:cs="SAS Monospace"/>
          <w:sz w:val="16"/>
          <w:szCs w:val="16"/>
        </w:rPr>
        <w:t>CoeffVar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Root MSE     RESP Mean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0.904061      5.557436      6.047880      108.8250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Source                      DF     Type III SS     Mean Square    F Value    Pr&gt; F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BLOCO                        3     5166.675000     1722.225000      47.09    &lt;.0001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                         9     4139.525000      459.947222      12.57    &lt;.0001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Tests (LSD) for RESP</w:t>
      </w:r>
      <w:r w:rsidR="00B11299">
        <w:rPr>
          <w:rFonts w:ascii="SAS Monospace" w:hAnsi="SAS Monospace" w:cs="SAS Monospace"/>
          <w:sz w:val="16"/>
          <w:szCs w:val="16"/>
        </w:rPr>
        <w:t>:</w:t>
      </w:r>
      <w:r>
        <w:rPr>
          <w:rFonts w:ascii="SAS Monospace" w:hAnsi="SAS Monospace" w:cs="SAS Monospace"/>
          <w:sz w:val="16"/>
          <w:szCs w:val="16"/>
        </w:rPr>
        <w:t xml:space="preserve">      Alpha                            0.05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Error Degrees of Freedom           27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Error Mean Square            36.57685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Critical Value of t           2.05183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Least Significant Difference   8.7746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Means with the same letter are not significantly different.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B11299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</w:t>
      </w:r>
      <w:proofErr w:type="gramStart"/>
      <w:r w:rsidR="00010FF0">
        <w:rPr>
          <w:rFonts w:ascii="SAS Monospace" w:hAnsi="SAS Monospace" w:cs="SAS Monospace"/>
          <w:sz w:val="16"/>
          <w:szCs w:val="16"/>
        </w:rPr>
        <w:t>t</w:t>
      </w:r>
      <w:proofErr w:type="gramEnd"/>
      <w:r w:rsidR="00010FF0">
        <w:rPr>
          <w:rFonts w:ascii="SAS Monospace" w:hAnsi="SAS Monospace" w:cs="SAS Monospace"/>
          <w:sz w:val="16"/>
          <w:szCs w:val="16"/>
        </w:rPr>
        <w:t xml:space="preserve"> Grouping          Mean      N    PROG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A       126.250      4    7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A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    A       117.500      4    6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    A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    A       117.500      4    8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            115.750      4    10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    C       111.250      4    9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    C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    C       108.750      4    4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C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    C       102.500      4    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             98.750      4    1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             96.250      4    3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             93.750      4    2</w:t>
      </w:r>
    </w:p>
    <w:p w:rsidR="007B4DC6" w:rsidRDefault="007B4DC6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B4DC6" w:rsidRDefault="007B4DC6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B4DC6" w:rsidRPr="00B11299" w:rsidRDefault="007B4DC6" w:rsidP="007B4D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6"/>
          <w:szCs w:val="16"/>
        </w:rPr>
      </w:pPr>
      <w:r w:rsidRPr="00B11299">
        <w:rPr>
          <w:rFonts w:ascii="SAS Monospace" w:hAnsi="SAS Monospace" w:cs="SAS Monospace"/>
          <w:b/>
          <w:sz w:val="16"/>
          <w:szCs w:val="16"/>
        </w:rPr>
        <w:t>AMPLITUDE DA ANÁLISE INTRABLOCO: 126</w:t>
      </w:r>
      <w:proofErr w:type="gramStart"/>
      <w:r w:rsidRPr="00B11299">
        <w:rPr>
          <w:rFonts w:ascii="SAS Monospace" w:hAnsi="SAS Monospace" w:cs="SAS Monospace"/>
          <w:b/>
          <w:sz w:val="16"/>
          <w:szCs w:val="16"/>
        </w:rPr>
        <w:t>,25</w:t>
      </w:r>
      <w:proofErr w:type="gramEnd"/>
      <w:r w:rsidRPr="00B11299">
        <w:rPr>
          <w:rFonts w:ascii="SAS Monospace" w:hAnsi="SAS Monospace" w:cs="SAS Monospace"/>
          <w:b/>
          <w:sz w:val="16"/>
          <w:szCs w:val="16"/>
        </w:rPr>
        <w:t xml:space="preserve"> -93,75 = 32,5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The Mixed Procedure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Model Information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Data Set                     WORK.MISTO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Dependent Variable           RESP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Covariance Structure         Variance Components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Estimation Method            REML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Residual Variance Method     Profile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Fixed Effects SE Method      Model-Based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Degrees of Freedom Method    Containment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Class Level Information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Class    Levels    Values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BLOCO         4    1 2 3 4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PROG         10    1 2 3 4 5 6 7 8 9 10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Dimensions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Covariance Parameters             2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Columns in X                      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Columns in Z                     10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Subjects                          1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ObsPer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Subject              40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Number of Observations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Number of Observations Read              40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Number of Observations Used              40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Number of Observations Not Used           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Iteration History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Iteration    Evaluations    -2 Res Log Like       Criterion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0              1       289.88987012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1              1       263.73814109      0.00000000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Convergence criteria met.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The Mixed Procedure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Pr="00ED59CA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</w:t>
      </w:r>
      <w:proofErr w:type="spellStart"/>
      <w:r w:rsidRPr="00ED59CA">
        <w:rPr>
          <w:rFonts w:ascii="SAS Monospace" w:hAnsi="SAS Monospace" w:cs="SAS Monospace"/>
          <w:sz w:val="16"/>
          <w:szCs w:val="16"/>
          <w:lang w:val="pt-BR"/>
        </w:rPr>
        <w:t>Covariance</w:t>
      </w:r>
      <w:proofErr w:type="spellEnd"/>
      <w:r w:rsidRPr="00ED59CA">
        <w:rPr>
          <w:rFonts w:ascii="SAS Monospace" w:hAnsi="SAS Monospace" w:cs="SAS Monospace"/>
          <w:sz w:val="16"/>
          <w:szCs w:val="16"/>
          <w:lang w:val="pt-BR"/>
        </w:rPr>
        <w:t xml:space="preserve"> </w:t>
      </w:r>
      <w:proofErr w:type="spellStart"/>
      <w:r w:rsidRPr="00ED59CA">
        <w:rPr>
          <w:rFonts w:ascii="SAS Monospace" w:hAnsi="SAS Monospace" w:cs="SAS Monospace"/>
          <w:sz w:val="16"/>
          <w:szCs w:val="16"/>
          <w:lang w:val="pt-BR"/>
        </w:rPr>
        <w:t>Parameter</w:t>
      </w:r>
      <w:proofErr w:type="spellEnd"/>
    </w:p>
    <w:p w:rsidR="00010FF0" w:rsidRPr="00ED59CA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  <w:r w:rsidRPr="00ED59CA">
        <w:rPr>
          <w:rFonts w:ascii="SAS Monospace" w:hAnsi="SAS Monospace" w:cs="SAS Monospace"/>
          <w:sz w:val="16"/>
          <w:szCs w:val="16"/>
          <w:lang w:val="pt-BR"/>
        </w:rPr>
        <w:t xml:space="preserve">                                           </w:t>
      </w:r>
      <w:proofErr w:type="spellStart"/>
      <w:r w:rsidRPr="00ED59CA">
        <w:rPr>
          <w:rFonts w:ascii="SAS Monospace" w:hAnsi="SAS Monospace" w:cs="SAS Monospace"/>
          <w:sz w:val="16"/>
          <w:szCs w:val="16"/>
          <w:lang w:val="pt-BR"/>
        </w:rPr>
        <w:t>Estimates</w:t>
      </w:r>
      <w:proofErr w:type="spellEnd"/>
    </w:p>
    <w:p w:rsidR="00010FF0" w:rsidRPr="00ED59CA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Pr="00ED59CA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  <w:proofErr w:type="spellStart"/>
      <w:proofErr w:type="gramStart"/>
      <w:r w:rsidRPr="00ED59CA">
        <w:rPr>
          <w:rFonts w:ascii="SAS Monospace" w:hAnsi="SAS Monospace" w:cs="SAS Monospace"/>
          <w:sz w:val="16"/>
          <w:szCs w:val="16"/>
          <w:lang w:val="pt-BR"/>
        </w:rPr>
        <w:t>CovParm</w:t>
      </w:r>
      <w:proofErr w:type="spellEnd"/>
      <w:proofErr w:type="gramEnd"/>
      <w:r w:rsidRPr="00ED59CA">
        <w:rPr>
          <w:rFonts w:ascii="SAS Monospace" w:hAnsi="SAS Monospace" w:cs="SAS Monospace"/>
          <w:sz w:val="16"/>
          <w:szCs w:val="16"/>
          <w:lang w:val="pt-BR"/>
        </w:rPr>
        <w:t xml:space="preserve">     </w:t>
      </w:r>
      <w:proofErr w:type="spellStart"/>
      <w:r w:rsidRPr="00ED59CA">
        <w:rPr>
          <w:rFonts w:ascii="SAS Monospace" w:hAnsi="SAS Monospace" w:cs="SAS Monospace"/>
          <w:sz w:val="16"/>
          <w:szCs w:val="16"/>
          <w:lang w:val="pt-BR"/>
        </w:rPr>
        <w:t>Estimate</w:t>
      </w:r>
      <w:proofErr w:type="spellEnd"/>
    </w:p>
    <w:p w:rsidR="00010FF0" w:rsidRPr="00ED59CA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44240C" w:rsidRDefault="0044240C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Pr="00ED59CA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  <w:r w:rsidRPr="00ED59CA">
        <w:rPr>
          <w:rFonts w:ascii="SAS Monospace" w:hAnsi="SAS Monospace" w:cs="SAS Monospace"/>
          <w:sz w:val="16"/>
          <w:szCs w:val="16"/>
          <w:lang w:val="pt-BR"/>
        </w:rPr>
        <w:t xml:space="preserve">                                     PROG           105.84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ED59CA">
        <w:rPr>
          <w:rFonts w:ascii="SAS Monospace" w:hAnsi="SAS Monospace" w:cs="SAS Monospace"/>
          <w:sz w:val="16"/>
          <w:szCs w:val="16"/>
          <w:lang w:val="pt-BR"/>
        </w:rPr>
        <w:t xml:space="preserve">                                     </w:t>
      </w:r>
      <w:r>
        <w:rPr>
          <w:rFonts w:ascii="SAS Monospace" w:hAnsi="SAS Monospace" w:cs="SAS Monospace"/>
          <w:sz w:val="16"/>
          <w:szCs w:val="16"/>
        </w:rPr>
        <w:t>Residual      36.5769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Fit Statistics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-2 Res Log Likelihood           263.7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AIC (smaller is better)         267.7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AICC (smaller is better)        268.1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BIC (smaller is better)         268.3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Solution for Random Effects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PROG    Estimate    </w:t>
      </w:r>
      <w:proofErr w:type="spellStart"/>
      <w:r w:rsidR="00691847">
        <w:rPr>
          <w:rFonts w:ascii="SAS Monospace" w:hAnsi="SAS Monospace" w:cs="SAS Monospace"/>
          <w:sz w:val="16"/>
          <w:szCs w:val="16"/>
        </w:rPr>
        <w:t>StdEr</w:t>
      </w:r>
      <w:r>
        <w:rPr>
          <w:rFonts w:ascii="SAS Monospace" w:hAnsi="SAS Monospace" w:cs="SAS Monospace"/>
          <w:sz w:val="16"/>
          <w:szCs w:val="16"/>
        </w:rPr>
        <w:t>Pred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DF    t Value    Pr&gt; |t|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1       -9.2738      4.2614      27      -2.18      0.0385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2      -13.8762      4.2614      27      -3.26      0.0030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3      -11.5750      4.2614      27      -2.72      0.0114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4      -0.06904      4.2614      27      -0.02      0.9872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5       -5.8220      4.2614      27      -1.37      0.1831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6        7.9851      4.2614      27       1.87      0.0718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7       16.0393      4.2614      27       3.76      0.0008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8        7.9851      4.2614      27       1.87      0.0718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 9        2.2322      4.2614      27       0.52      0.6047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PROG      10        6.3743      4.2614      27       1.50      0.1463</w:t>
      </w:r>
    </w:p>
    <w:p w:rsidR="00B11299" w:rsidRDefault="00B11299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1299" w:rsidRDefault="00B11299" w:rsidP="00B112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6"/>
          <w:szCs w:val="16"/>
          <w:lang w:val="pt-BR"/>
        </w:rPr>
      </w:pPr>
      <w:r w:rsidRPr="00B11299">
        <w:rPr>
          <w:rFonts w:ascii="SAS Monospace" w:hAnsi="SAS Monospace" w:cs="SAS Monospace"/>
          <w:b/>
          <w:sz w:val="16"/>
          <w:szCs w:val="16"/>
          <w:lang w:val="pt-BR"/>
        </w:rPr>
        <w:t>AMPLITUDE DA ANÁLISE MODELO MISTO: 16,04</w:t>
      </w:r>
      <w:proofErr w:type="gramStart"/>
      <w:r w:rsidRPr="00B11299">
        <w:rPr>
          <w:rFonts w:ascii="SAS Monospace" w:hAnsi="SAS Monospace" w:cs="SAS Monospace"/>
          <w:b/>
          <w:sz w:val="16"/>
          <w:szCs w:val="16"/>
          <w:lang w:val="pt-BR"/>
        </w:rPr>
        <w:t xml:space="preserve">  </w:t>
      </w:r>
      <w:proofErr w:type="gramEnd"/>
      <w:r w:rsidRPr="00B11299">
        <w:rPr>
          <w:rFonts w:ascii="SAS Monospace" w:hAnsi="SAS Monospace" w:cs="SAS Monospace"/>
          <w:b/>
          <w:sz w:val="16"/>
          <w:szCs w:val="16"/>
          <w:lang w:val="pt-BR"/>
        </w:rPr>
        <w:t>-</w:t>
      </w:r>
      <w:r>
        <w:rPr>
          <w:rFonts w:ascii="SAS Monospace" w:hAnsi="SAS Monospace" w:cs="SAS Monospace"/>
          <w:b/>
          <w:sz w:val="16"/>
          <w:szCs w:val="16"/>
          <w:lang w:val="pt-BR"/>
        </w:rPr>
        <w:t>(-13.88)</w:t>
      </w:r>
      <w:r w:rsidRPr="00B11299">
        <w:rPr>
          <w:rFonts w:ascii="SAS Monospace" w:hAnsi="SAS Monospace" w:cs="SAS Monospace"/>
          <w:b/>
          <w:sz w:val="16"/>
          <w:szCs w:val="16"/>
          <w:lang w:val="pt-BR"/>
        </w:rPr>
        <w:t xml:space="preserve"> = </w:t>
      </w:r>
      <w:r>
        <w:rPr>
          <w:rFonts w:ascii="SAS Monospace" w:hAnsi="SAS Monospace" w:cs="SAS Monospace"/>
          <w:b/>
          <w:sz w:val="16"/>
          <w:szCs w:val="16"/>
          <w:lang w:val="pt-BR"/>
        </w:rPr>
        <w:t>29,9</w:t>
      </w:r>
    </w:p>
    <w:p w:rsidR="0044240C" w:rsidRDefault="0044240C" w:rsidP="00B112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6"/>
          <w:szCs w:val="16"/>
          <w:lang w:val="pt-BR"/>
        </w:rPr>
      </w:pPr>
    </w:p>
    <w:p w:rsidR="00B11299" w:rsidRPr="0044240C" w:rsidRDefault="00B11299" w:rsidP="00B112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28"/>
          <w:szCs w:val="28"/>
          <w:lang w:val="pt-BR"/>
        </w:rPr>
      </w:pPr>
      <w:r w:rsidRPr="0044240C">
        <w:rPr>
          <w:rFonts w:ascii="SAS Monospace" w:hAnsi="SAS Monospace" w:cs="SAS Monospace"/>
          <w:b/>
          <w:sz w:val="28"/>
          <w:szCs w:val="28"/>
          <w:lang w:val="pt-BR"/>
        </w:rPr>
        <w:t>ESTREITAMENTO</w:t>
      </w:r>
      <w:proofErr w:type="gramStart"/>
      <w:r w:rsidRPr="0044240C">
        <w:rPr>
          <w:rFonts w:ascii="SAS Monospace" w:hAnsi="SAS Monospace" w:cs="SAS Monospace"/>
          <w:b/>
          <w:sz w:val="28"/>
          <w:szCs w:val="28"/>
          <w:lang w:val="pt-BR"/>
        </w:rPr>
        <w:t xml:space="preserve">  </w:t>
      </w:r>
      <w:proofErr w:type="gramEnd"/>
      <w:r w:rsidRPr="0044240C">
        <w:rPr>
          <w:rFonts w:ascii="SAS Monospace" w:hAnsi="SAS Monospace" w:cs="SAS Monospace"/>
          <w:b/>
          <w:sz w:val="28"/>
          <w:szCs w:val="28"/>
          <w:lang w:val="pt-BR"/>
        </w:rPr>
        <w:t>=  ( 32,5 -29,9)= 8%</w:t>
      </w:r>
    </w:p>
    <w:p w:rsidR="00B11299" w:rsidRPr="00B11299" w:rsidRDefault="00B11299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1C03BF" w:rsidRDefault="001C03BF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1C03BF" w:rsidRDefault="001C03BF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1C03BF" w:rsidRPr="00B11299" w:rsidRDefault="001C03BF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Pr="00B11299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B11299">
        <w:rPr>
          <w:rFonts w:ascii="SAS Monospace" w:hAnsi="SAS Monospace" w:cs="SAS Monospace"/>
          <w:sz w:val="16"/>
          <w:szCs w:val="16"/>
          <w:lang w:val="pt-BR"/>
        </w:rPr>
        <w:t xml:space="preserve">                                 </w:t>
      </w:r>
      <w:r>
        <w:rPr>
          <w:rFonts w:ascii="SAS Monospace" w:hAnsi="SAS Monospace" w:cs="SAS Monospace"/>
          <w:sz w:val="16"/>
          <w:szCs w:val="16"/>
        </w:rPr>
        <w:t>Type 3 Tests of Fixed Effects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Num     Den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Pr&gt; F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Pr="00ED59CA" w:rsidRDefault="00010FF0" w:rsidP="00010FF0">
      <w:pPr>
        <w:pBdr>
          <w:bottom w:val="single" w:sz="12" w:space="1" w:color="auto"/>
        </w:pBd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r w:rsidRPr="00ED59CA">
        <w:rPr>
          <w:rFonts w:ascii="SAS Monospace" w:hAnsi="SAS Monospace" w:cs="SAS Monospace"/>
          <w:sz w:val="16"/>
          <w:szCs w:val="16"/>
          <w:lang w:val="pt-BR"/>
        </w:rPr>
        <w:t>BLOCO           3      27      47.09</w:t>
      </w:r>
      <w:proofErr w:type="gramStart"/>
      <w:r w:rsidRPr="00ED59CA">
        <w:rPr>
          <w:rFonts w:ascii="SAS Monospace" w:hAnsi="SAS Monospace" w:cs="SAS Monospace"/>
          <w:sz w:val="16"/>
          <w:szCs w:val="16"/>
          <w:lang w:val="pt-BR"/>
        </w:rPr>
        <w:t xml:space="preserve">    </w:t>
      </w:r>
      <w:proofErr w:type="gramEnd"/>
      <w:r w:rsidRPr="00ED59CA">
        <w:rPr>
          <w:rFonts w:ascii="SAS Monospace" w:hAnsi="SAS Monospace" w:cs="SAS Monospace"/>
          <w:sz w:val="16"/>
          <w:szCs w:val="16"/>
          <w:lang w:val="pt-BR"/>
        </w:rPr>
        <w:t>&lt;.0001</w:t>
      </w:r>
    </w:p>
    <w:p w:rsidR="001C03BF" w:rsidRDefault="001C03BF" w:rsidP="00010FF0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1C03BF" w:rsidRDefault="001C03BF" w:rsidP="00010FF0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1C03BF" w:rsidRDefault="001C03BF" w:rsidP="00010FF0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1C03BF" w:rsidRDefault="001C03BF" w:rsidP="00010FF0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lastRenderedPageBreak/>
        <w:t>VALOR GENOTÍPICO= (DEP=ESTIMATE) + MÉDIA GERAL</w:t>
      </w:r>
    </w:p>
    <w:tbl>
      <w:tblPr>
        <w:tblW w:w="3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720"/>
        <w:gridCol w:w="976"/>
      </w:tblGrid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eastAsia="Times New Roman"/>
                <w:color w:val="000000"/>
                <w:lang w:val="pt-BR" w:eastAsia="pt-BR"/>
              </w:rPr>
            </w:pPr>
            <w:r>
              <w:rPr>
                <w:rFonts w:eastAsia="Times New Roman"/>
                <w:color w:val="000000"/>
                <w:lang w:val="pt-BR" w:eastAsia="pt-BR"/>
              </w:rPr>
              <w:t xml:space="preserve">                  D</w:t>
            </w:r>
            <w:r w:rsidRPr="001C03BF">
              <w:rPr>
                <w:rFonts w:eastAsia="Times New Roman"/>
                <w:color w:val="000000"/>
                <w:lang w:val="pt-BR" w:eastAsia="pt-BR"/>
              </w:rPr>
              <w:t>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eastAsia="Times New Roman"/>
                <w:color w:val="000000"/>
                <w:lang w:val="pt-BR" w:eastAsia="pt-BR"/>
              </w:rPr>
            </w:pPr>
            <w:r w:rsidRPr="001C03BF">
              <w:rPr>
                <w:rFonts w:eastAsia="Times New Roman"/>
                <w:color w:val="000000"/>
                <w:lang w:val="pt-BR" w:eastAsia="pt-BR"/>
              </w:rPr>
              <w:t>MG+DEP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r w:rsidRPr="001C03BF">
              <w:rPr>
                <w:rFonts w:eastAsia="Times New Roman"/>
                <w:color w:val="000000"/>
                <w:lang w:val="pt-BR" w:eastAsia="pt-BR"/>
              </w:rPr>
              <w:t>-</w:t>
            </w: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9,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2738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99,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5262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r w:rsidRPr="001C03BF">
              <w:rPr>
                <w:rFonts w:eastAsia="Times New Roman"/>
                <w:color w:val="000000"/>
                <w:lang w:val="pt-BR" w:eastAsia="pt-BR"/>
              </w:rPr>
              <w:t>-</w:t>
            </w: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13,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8762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94,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9238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r w:rsidRPr="001C03BF">
              <w:rPr>
                <w:rFonts w:eastAsia="Times New Roman"/>
                <w:color w:val="000000"/>
                <w:lang w:val="pt-BR" w:eastAsia="pt-BR"/>
              </w:rPr>
              <w:t>-</w:t>
            </w: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11,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5750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97,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2250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r w:rsidRPr="001C03BF">
              <w:rPr>
                <w:rFonts w:eastAsia="Times New Roman"/>
                <w:color w:val="000000"/>
                <w:lang w:val="pt-BR" w:eastAsia="pt-BR"/>
              </w:rPr>
              <w:t>-</w:t>
            </w: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0,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0690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108,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7310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r w:rsidRPr="001C03BF">
              <w:rPr>
                <w:rFonts w:eastAsia="Times New Roman"/>
                <w:color w:val="000000"/>
                <w:lang w:val="pt-BR" w:eastAsia="pt-BR"/>
              </w:rPr>
              <w:t>-</w:t>
            </w: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5,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8220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102,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9780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7,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9851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116,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7851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16,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0393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124,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8393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7,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9851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116,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7851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2,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111,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0322</w:t>
            </w:r>
          </w:p>
        </w:tc>
      </w:tr>
      <w:tr w:rsidR="001C03BF" w:rsidRPr="001C03BF" w:rsidTr="001C03B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rPr>
                <w:rFonts w:ascii="SAS Monospace" w:eastAsia="Times New Roman" w:hAnsi="SAS Monospace"/>
                <w:color w:val="000000"/>
                <w:sz w:val="16"/>
                <w:szCs w:val="16"/>
                <w:lang w:val="pt-BR" w:eastAsia="pt-BR"/>
              </w:rPr>
            </w:pPr>
            <w:r w:rsidRPr="001C03BF">
              <w:rPr>
                <w:rFonts w:ascii="SAS Monospace" w:eastAsia="Times New Roman" w:hAnsi="SAS Monospace" w:cs="SAS Monospace"/>
                <w:color w:val="000000"/>
                <w:sz w:val="16"/>
                <w:szCs w:val="16"/>
                <w:lang w:eastAsia="pt-BR"/>
              </w:rPr>
              <w:t>PROG10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6,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3743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3BF" w:rsidRPr="001C03BF" w:rsidRDefault="001C03BF" w:rsidP="001C03BF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pt-BR" w:eastAsia="pt-BR"/>
              </w:rPr>
            </w:pPr>
            <w:proofErr w:type="gramStart"/>
            <w:r w:rsidRPr="001C03BF">
              <w:rPr>
                <w:rFonts w:eastAsia="Times New Roman"/>
                <w:color w:val="000000"/>
                <w:lang w:val="pt-BR" w:eastAsia="pt-BR"/>
              </w:rPr>
              <w:t>115,</w:t>
            </w:r>
            <w:proofErr w:type="gramEnd"/>
            <w:r w:rsidRPr="001C03BF">
              <w:rPr>
                <w:rFonts w:eastAsia="Times New Roman"/>
                <w:color w:val="000000"/>
                <w:lang w:val="pt-BR" w:eastAsia="pt-BR"/>
              </w:rPr>
              <w:t>1743</w:t>
            </w:r>
          </w:p>
        </w:tc>
      </w:tr>
    </w:tbl>
    <w:p w:rsidR="001C03BF" w:rsidRPr="00ED59CA" w:rsidRDefault="001C03BF" w:rsidP="00010FF0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Pr="00B07524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  <w:r w:rsidRPr="00B07524">
        <w:rPr>
          <w:rFonts w:ascii="SAS Monospace" w:hAnsi="SAS Monospace" w:cs="SAS Monospace"/>
          <w:sz w:val="16"/>
          <w:szCs w:val="16"/>
          <w:lang w:val="pt-BR"/>
        </w:rPr>
        <w:t xml:space="preserve">   ADAPTADO</w:t>
      </w:r>
      <w:proofErr w:type="gramStart"/>
      <w:r w:rsidRPr="00B07524">
        <w:rPr>
          <w:rFonts w:ascii="SAS Monospace" w:hAnsi="SAS Monospace" w:cs="SAS Monospace"/>
          <w:sz w:val="16"/>
          <w:szCs w:val="16"/>
          <w:lang w:val="pt-BR"/>
        </w:rPr>
        <w:t xml:space="preserve">    </w:t>
      </w:r>
      <w:proofErr w:type="gramEnd"/>
      <w:r w:rsidRPr="00B07524">
        <w:rPr>
          <w:rFonts w:ascii="SAS Monospace" w:hAnsi="SAS Monospace" w:cs="SAS Monospace"/>
          <w:sz w:val="16"/>
          <w:szCs w:val="16"/>
          <w:lang w:val="pt-BR"/>
        </w:rPr>
        <w:t xml:space="preserve">PARA   </w:t>
      </w:r>
      <w:r w:rsidR="00B07524">
        <w:rPr>
          <w:rFonts w:ascii="SAS Monospace" w:hAnsi="SAS Monospace" w:cs="SAS Monospace"/>
          <w:sz w:val="16"/>
          <w:szCs w:val="16"/>
          <w:lang w:val="pt-BR"/>
        </w:rPr>
        <w:t xml:space="preserve">fixar </w:t>
      </w:r>
      <w:proofErr w:type="spellStart"/>
      <w:r w:rsidR="00B07524">
        <w:rPr>
          <w:rFonts w:ascii="SAS Monospace" w:hAnsi="SAS Monospace" w:cs="SAS Monospace"/>
          <w:sz w:val="16"/>
          <w:szCs w:val="16"/>
          <w:lang w:val="pt-BR"/>
        </w:rPr>
        <w:t>progenie</w:t>
      </w:r>
      <w:proofErr w:type="spellEnd"/>
      <w:r w:rsidR="00B07524">
        <w:rPr>
          <w:rFonts w:ascii="SAS Monospace" w:hAnsi="SAS Monospace" w:cs="SAS Monospace"/>
          <w:sz w:val="16"/>
          <w:szCs w:val="16"/>
          <w:lang w:val="pt-BR"/>
        </w:rPr>
        <w:t xml:space="preserve"> (propagaçã</w:t>
      </w:r>
      <w:r w:rsidR="00B07524" w:rsidRPr="00B07524">
        <w:rPr>
          <w:rFonts w:ascii="SAS Monospace" w:hAnsi="SAS Monospace" w:cs="SAS Monospace"/>
          <w:sz w:val="16"/>
          <w:szCs w:val="16"/>
          <w:lang w:val="pt-BR"/>
        </w:rPr>
        <w:t>o vegetativ</w:t>
      </w:r>
      <w:r w:rsidR="00B07524">
        <w:rPr>
          <w:rFonts w:ascii="SAS Monospace" w:hAnsi="SAS Monospace" w:cs="SAS Monospace"/>
          <w:sz w:val="16"/>
          <w:szCs w:val="16"/>
          <w:lang w:val="pt-BR"/>
        </w:rPr>
        <w:t>a</w:t>
      </w:r>
      <w:bookmarkStart w:id="0" w:name="_GoBack"/>
      <w:bookmarkEnd w:id="0"/>
      <w:r w:rsidR="00B07524" w:rsidRPr="00B07524">
        <w:rPr>
          <w:rFonts w:ascii="SAS Monospace" w:hAnsi="SAS Monospace" w:cs="SAS Monospace"/>
          <w:sz w:val="16"/>
          <w:szCs w:val="16"/>
          <w:lang w:val="pt-BR"/>
        </w:rPr>
        <w:t>)</w:t>
      </w:r>
      <w:r w:rsidRPr="00B07524">
        <w:rPr>
          <w:rFonts w:ascii="SAS Monospace" w:hAnsi="SAS Monospace" w:cs="SAS Monospace"/>
          <w:sz w:val="16"/>
          <w:szCs w:val="16"/>
          <w:lang w:val="pt-BR"/>
        </w:rPr>
        <w:t xml:space="preserve">      “ </w:t>
      </w:r>
      <w:r w:rsidR="00B07524" w:rsidRPr="00B07524">
        <w:rPr>
          <w:rFonts w:ascii="SAS Monospace" w:hAnsi="SAS Monospace" w:cs="SAS Monospace"/>
          <w:sz w:val="16"/>
          <w:szCs w:val="16"/>
          <w:lang w:val="pt-BR"/>
        </w:rPr>
        <w:t>IC</w:t>
      </w:r>
      <w:r w:rsidR="00B07524">
        <w:rPr>
          <w:rFonts w:ascii="SAS Monospace" w:hAnsi="SAS Monospace" w:cs="SAS Monospace"/>
          <w:sz w:val="16"/>
          <w:szCs w:val="16"/>
          <w:lang w:val="pt-BR"/>
        </w:rPr>
        <w:t xml:space="preserve">for </w:t>
      </w:r>
      <w:r w:rsidRPr="00B07524">
        <w:rPr>
          <w:rFonts w:ascii="SAS Monospace" w:hAnsi="SAS Monospace" w:cs="SAS Monospace"/>
          <w:sz w:val="16"/>
          <w:szCs w:val="16"/>
          <w:lang w:val="pt-BR"/>
        </w:rPr>
        <w:t xml:space="preserve">SOLUTION “                                    </w:t>
      </w:r>
    </w:p>
    <w:p w:rsidR="00010FF0" w:rsidRPr="00B07524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Pr="00B07524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pt-BR"/>
        </w:rPr>
      </w:pPr>
    </w:p>
    <w:p w:rsidR="00010FF0" w:rsidRDefault="00B07524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 w:rsidRPr="00ED59CA">
        <w:rPr>
          <w:rFonts w:ascii="SAS Monospace" w:hAnsi="SAS Monospace" w:cs="SAS Monospace"/>
          <w:sz w:val="16"/>
          <w:szCs w:val="16"/>
        </w:rPr>
        <w:t>Confiança</w:t>
      </w:r>
      <w:proofErr w:type="spellEnd"/>
      <w:r w:rsidRPr="00ED59CA">
        <w:rPr>
          <w:rFonts w:ascii="SAS Monospace" w:hAnsi="SAS Monospace" w:cs="SAS Monospace"/>
          <w:sz w:val="16"/>
          <w:szCs w:val="16"/>
        </w:rPr>
        <w:t xml:space="preserve"> de 95</w:t>
      </w:r>
      <w:proofErr w:type="gramStart"/>
      <w:r>
        <w:rPr>
          <w:rFonts w:ascii="SAS Monospace" w:hAnsi="SAS Monospace" w:cs="SAS Monospace"/>
          <w:sz w:val="16"/>
          <w:szCs w:val="16"/>
        </w:rPr>
        <w:t>,alpha</w:t>
      </w:r>
      <w:proofErr w:type="gramEnd"/>
      <w:r w:rsidR="00010FF0">
        <w:rPr>
          <w:rFonts w:ascii="SAS Monospace" w:hAnsi="SAS Monospace" w:cs="SAS Monospace"/>
          <w:sz w:val="16"/>
          <w:szCs w:val="16"/>
        </w:rPr>
        <w:t xml:space="preserve">            0.05</w:t>
      </w: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Error Degrees of Freedom           27</w:t>
      </w:r>
    </w:p>
    <w:p w:rsidR="001A67E1" w:rsidRDefault="001A67E1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10FF0" w:rsidRDefault="00010FF0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Critical Value of t           2.05183</w:t>
      </w:r>
    </w:p>
    <w:p w:rsidR="00ED0C52" w:rsidRDefault="00ED0C52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STD Error PRED                4.2614</w:t>
      </w:r>
    </w:p>
    <w:p w:rsidR="00010FF0" w:rsidRDefault="00B07524" w:rsidP="00010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IC: (estimate -</w:t>
      </w:r>
      <w:r w:rsidR="001A67E1">
        <w:rPr>
          <w:rFonts w:ascii="SAS Monospace" w:hAnsi="SAS Monospace" w:cs="SAS Monospace"/>
          <w:sz w:val="16"/>
          <w:szCs w:val="16"/>
        </w:rPr>
        <w:t>2.05183*4.2614</w:t>
      </w:r>
      <w:proofErr w:type="gramStart"/>
      <w:r>
        <w:rPr>
          <w:rFonts w:ascii="SAS Monospace" w:hAnsi="SAS Monospace" w:cs="SAS Monospace"/>
          <w:sz w:val="16"/>
          <w:szCs w:val="16"/>
        </w:rPr>
        <w:t>;estimate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+  2.05183*4.2614)</w:t>
      </w:r>
    </w:p>
    <w:sectPr w:rsidR="00010FF0" w:rsidSect="009A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524"/>
    <w:rsid w:val="00010FF0"/>
    <w:rsid w:val="001A67E1"/>
    <w:rsid w:val="001C03BF"/>
    <w:rsid w:val="00275FCA"/>
    <w:rsid w:val="0044240C"/>
    <w:rsid w:val="005B1EB9"/>
    <w:rsid w:val="00691847"/>
    <w:rsid w:val="007B4DC6"/>
    <w:rsid w:val="008A4247"/>
    <w:rsid w:val="009A23A8"/>
    <w:rsid w:val="00B07524"/>
    <w:rsid w:val="00B11299"/>
    <w:rsid w:val="00B53582"/>
    <w:rsid w:val="00DC2E77"/>
    <w:rsid w:val="00ED0C52"/>
    <w:rsid w:val="00ED59CA"/>
    <w:rsid w:val="00EF0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A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ermando%20Perecim\Documents\DELINEAMENTO%2016\AULA%206%20-%20MODELOS%20MISTOS\exemplo%20PROG%20E%20SAIDA%20DATA%20MIS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exemplo PROG E SAIDA DATA MISTO</Template>
  <TotalTime>66</TotalTime>
  <Pages>5</Pages>
  <Words>1141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 Perecim</dc:creator>
  <cp:lastModifiedBy>Dilermando</cp:lastModifiedBy>
  <cp:revision>4</cp:revision>
  <dcterms:created xsi:type="dcterms:W3CDTF">2016-09-03T10:50:00Z</dcterms:created>
  <dcterms:modified xsi:type="dcterms:W3CDTF">2022-09-29T18:26:00Z</dcterms:modified>
</cp:coreProperties>
</file>